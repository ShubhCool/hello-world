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2A5EED" w:rsidP="00E5521B">
            <w:pPr>
              <w:pStyle w:val="Title"/>
            </w:pPr>
            <w:r>
              <w:t>SHUBHAM</w:t>
            </w:r>
          </w:p>
          <w:p w:rsidR="00FE18B2" w:rsidRPr="00565B06" w:rsidRDefault="002A5EED" w:rsidP="002A5EED">
            <w:pPr>
              <w:pStyle w:val="Subtitle"/>
            </w:pPr>
            <w:r>
              <w:t>JAIN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6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301"/>
              <w:gridCol w:w="343"/>
            </w:tblGrid>
            <w:tr w:rsidR="00323C3F" w:rsidRPr="009D0878" w:rsidTr="002A5EED">
              <w:trPr>
                <w:trHeight w:val="288"/>
              </w:trPr>
              <w:tc>
                <w:tcPr>
                  <w:tcW w:w="330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2A5EED" w:rsidP="002A5EED">
                  <w:pPr>
                    <w:pStyle w:val="ContactInfo"/>
                    <w:jc w:val="left"/>
                  </w:pPr>
                  <w:r>
                    <w:t xml:space="preserve">           Whitefield ,Bangalore</w:t>
                  </w:r>
                </w:p>
              </w:tc>
              <w:tc>
                <w:tcPr>
                  <w:tcW w:w="34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2A5EED" w:rsidP="002A5EED">
                  <w:pPr>
                    <w:pStyle w:val="Icons"/>
                    <w:jc w:val="left"/>
                  </w:pPr>
                  <w:r>
                    <w:t xml:space="preserve"> </w:t>
                  </w:r>
                  <w:r w:rsidR="00323C3F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4C3D3F" wp14:editId="5FD672AD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810C4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2A5EED">
              <w:trPr>
                <w:trHeight w:val="275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37ED1939CCE04EBC8BFE8ECE127A76B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301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2A5EED" w:rsidP="002A5EED">
                      <w:pPr>
                        <w:pStyle w:val="ContactInfo"/>
                      </w:pPr>
                      <w:r>
                        <w:t>+91-9043874159</w:t>
                      </w:r>
                    </w:p>
                  </w:tc>
                </w:sdtContent>
              </w:sdt>
              <w:tc>
                <w:tcPr>
                  <w:tcW w:w="343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0FA3A0E" wp14:editId="5A91F171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8AE8D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2A5EED">
              <w:trPr>
                <w:trHeight w:val="288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06EE3F08672C40F09B2B48379E3E38D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301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2A5EED" w:rsidP="002A5EED">
                      <w:pPr>
                        <w:pStyle w:val="ContactInfo"/>
                      </w:pPr>
                      <w:r>
                        <w:t>jainshubh2207@gmail.com</w:t>
                      </w:r>
                    </w:p>
                  </w:tc>
                </w:sdtContent>
              </w:sdt>
              <w:tc>
                <w:tcPr>
                  <w:tcW w:w="343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BE86B65" wp14:editId="0E6CD86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2A0B8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2A5EED">
              <w:trPr>
                <w:trHeight w:val="522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627C5A2F954D47E281EAE57FC934ABF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301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D27DE5" w:rsidP="00323C3F">
                      <w:pPr>
                        <w:pStyle w:val="ContactInfo"/>
                      </w:pPr>
                      <w:r>
                        <w:t>https:/www.linkedin.com/in/shubham-jain-2b38089a</w:t>
                      </w:r>
                    </w:p>
                  </w:tc>
                </w:sdtContent>
              </w:sdt>
              <w:tc>
                <w:tcPr>
                  <w:tcW w:w="343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B60784" wp14:editId="624AF33F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5F86D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2A5EED">
              <w:trPr>
                <w:trHeight w:val="288"/>
              </w:trPr>
              <w:tc>
                <w:tcPr>
                  <w:tcW w:w="330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173C74">
                  <w:pPr>
                    <w:pStyle w:val="ContactInfo"/>
                    <w:jc w:val="left"/>
                  </w:pPr>
                </w:p>
              </w:tc>
              <w:tc>
                <w:tcPr>
                  <w:tcW w:w="343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2A5EED">
                  <w:pPr>
                    <w:pStyle w:val="Icons"/>
                    <w:jc w:val="left"/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9D1A7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D3400F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7B874A21B37D471A8E7B36975842C849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77B4D" w:rsidRPr="002A5EED" w:rsidRDefault="002A5EED" w:rsidP="002A5EED">
      <w:pPr>
        <w:pStyle w:val="Standard"/>
        <w:rPr>
          <w:rFonts w:asciiTheme="minorHAnsi" w:hAnsiTheme="minorHAnsi" w:cs="Arial"/>
          <w:kern w:val="0"/>
          <w:sz w:val="22"/>
          <w:szCs w:val="22"/>
          <w:lang w:val="en-GB" w:eastAsia="en-US"/>
        </w:rPr>
      </w:pPr>
      <w:r w:rsidRPr="002A5EED">
        <w:rPr>
          <w:rFonts w:asciiTheme="minorHAnsi" w:hAnsiTheme="minorHAnsi" w:cs="Arial"/>
          <w:kern w:val="0"/>
          <w:sz w:val="22"/>
          <w:szCs w:val="22"/>
          <w:lang w:val="en-GB" w:eastAsia="en-US"/>
        </w:rPr>
        <w:t xml:space="preserve">To seek challenging assignment and responsibility, with an opportunity for growth and career advancement as successful achievements adding value to the organization’s growth and milestones.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44EBA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D3400F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581AF30FD76405FA8863F103ABF4DD2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173C74" w:rsidP="00B47E1E">
      <w:pPr>
        <w:pStyle w:val="Heading2"/>
      </w:pPr>
      <w:r>
        <w:t>B.TECH</w:t>
      </w:r>
      <w:r w:rsidR="007C0E0E" w:rsidRPr="00565B06">
        <w:t xml:space="preserve"> | </w:t>
      </w:r>
      <w:r w:rsidR="002A5EED">
        <w:rPr>
          <w:rStyle w:val="Emphasis"/>
        </w:rPr>
        <w:t>NIT TRICHY</w:t>
      </w:r>
    </w:p>
    <w:p w:rsidR="007C0E0E" w:rsidRPr="00565B06" w:rsidRDefault="002A5EED" w:rsidP="004F199F">
      <w:pPr>
        <w:pStyle w:val="Heading3"/>
      </w:pPr>
      <w:r>
        <w:t>JuLY 2010</w:t>
      </w:r>
      <w:r w:rsidR="007C0E0E" w:rsidRPr="00565B06">
        <w:t xml:space="preserve"> – </w:t>
      </w:r>
      <w:r>
        <w:t>MAY 2014</w:t>
      </w:r>
    </w:p>
    <w:p w:rsidR="007C0E0E" w:rsidRPr="00565B06" w:rsidRDefault="00173C74" w:rsidP="007C0E0E">
      <w:r>
        <w:t xml:space="preserve">Graduated </w:t>
      </w:r>
      <w:r w:rsidR="00D6441F">
        <w:t>from</w:t>
      </w:r>
      <w:r w:rsidR="00CB532E">
        <w:t xml:space="preserve"> Electrical &amp; Electronics Engineering</w:t>
      </w:r>
      <w:r w:rsidR="00D6441F">
        <w:t xml:space="preserve"> </w:t>
      </w:r>
      <w:r w:rsidR="00D27DE5">
        <w:t>Branch with</w:t>
      </w:r>
      <w:r w:rsidR="00CB532E">
        <w:t xml:space="preserve"> 8.04 CGPA.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81393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D3400F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A8CC8C93DFE4D02ACA24F66DDE0E26E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CB532E" w:rsidP="00B47E1E">
      <w:pPr>
        <w:pStyle w:val="Heading2"/>
      </w:pPr>
      <w:r>
        <w:t>Data Scientist</w:t>
      </w:r>
      <w:r w:rsidR="005E088C" w:rsidRPr="00565B06">
        <w:t xml:space="preserve"> | </w:t>
      </w:r>
      <w:r>
        <w:rPr>
          <w:rStyle w:val="Emphasis"/>
        </w:rPr>
        <w:t>Mercedes Benz R &amp; D India</w:t>
      </w:r>
    </w:p>
    <w:p w:rsidR="005E088C" w:rsidRPr="00565B06" w:rsidRDefault="00CB532E" w:rsidP="004F199F">
      <w:pPr>
        <w:pStyle w:val="Heading3"/>
      </w:pPr>
      <w:r>
        <w:t>AUG 2017</w:t>
      </w:r>
      <w:r w:rsidR="005E088C" w:rsidRPr="00565B06">
        <w:t xml:space="preserve"> </w:t>
      </w:r>
      <w:r w:rsidRPr="00565B06">
        <w:t xml:space="preserve">– </w:t>
      </w:r>
      <w:r>
        <w:t>PRESENT</w:t>
      </w:r>
    </w:p>
    <w:p w:rsidR="005E088C" w:rsidRPr="00565B06" w:rsidRDefault="00CB532E" w:rsidP="005E088C">
      <w:r>
        <w:t xml:space="preserve">Cleansing and Analyzing the Vehicle test data, finding the useful insights from it through visualization tools and using Predictive modelling techniques to improve current battery models. </w:t>
      </w:r>
    </w:p>
    <w:p w:rsidR="005E088C" w:rsidRPr="00565B06" w:rsidRDefault="00CB532E" w:rsidP="00B47E1E">
      <w:pPr>
        <w:pStyle w:val="Heading2"/>
      </w:pPr>
      <w:r>
        <w:t>Software Developer</w:t>
      </w:r>
      <w:r w:rsidR="005E088C" w:rsidRPr="00565B06">
        <w:t xml:space="preserve"> | </w:t>
      </w:r>
      <w:r>
        <w:rPr>
          <w:rStyle w:val="Emphasis"/>
        </w:rPr>
        <w:t>Robert Bosch India</w:t>
      </w:r>
    </w:p>
    <w:p w:rsidR="005E088C" w:rsidRPr="00565B06" w:rsidRDefault="00CB532E" w:rsidP="004F199F">
      <w:pPr>
        <w:pStyle w:val="Heading3"/>
      </w:pPr>
      <w:r>
        <w:t>AUG 2014</w:t>
      </w:r>
      <w:r w:rsidR="005E088C" w:rsidRPr="00565B06">
        <w:t xml:space="preserve"> – </w:t>
      </w:r>
      <w:r>
        <w:t>AUG 2017</w:t>
      </w:r>
    </w:p>
    <w:p w:rsidR="005E088C" w:rsidRPr="00565B06" w:rsidRDefault="00D6441F" w:rsidP="005E088C">
      <w:r>
        <w:t>Analyzing the customer Requirements, Documenting the function</w:t>
      </w:r>
      <w:r w:rsidR="00D27DE5">
        <w:t>s</w:t>
      </w:r>
      <w:r>
        <w:t xml:space="preserve"> impact on the </w:t>
      </w:r>
      <w:r w:rsidR="00573107">
        <w:t>system, implementing</w:t>
      </w:r>
      <w:r>
        <w:t xml:space="preserve"> the required change through MATLAB tool and integrating it into final delivery SW. As a last step of V cycle, verifying the change through Unit Testing and System testing. 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0B3FA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D3400F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03D022775F0B4F78812CDD824D3639E4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316CE4" w:rsidRDefault="00D6441F" w:rsidP="00D6441F">
            <w:pPr>
              <w:pStyle w:val="ListBullet"/>
              <w:spacing w:after="80"/>
            </w:pPr>
            <w:r>
              <w:t>Python</w:t>
            </w:r>
          </w:p>
          <w:p w:rsidR="00D6441F" w:rsidRPr="00565B06" w:rsidRDefault="00D6441F" w:rsidP="00D6441F">
            <w:pPr>
              <w:pStyle w:val="ListBullet"/>
              <w:spacing w:after="80"/>
            </w:pPr>
            <w:proofErr w:type="spellStart"/>
            <w:r>
              <w:t>Matlab</w:t>
            </w:r>
            <w:proofErr w:type="spellEnd"/>
          </w:p>
        </w:tc>
        <w:tc>
          <w:tcPr>
            <w:tcW w:w="4320" w:type="dxa"/>
            <w:tcMar>
              <w:left w:w="576" w:type="dxa"/>
            </w:tcMar>
          </w:tcPr>
          <w:p w:rsidR="00F904FC" w:rsidRDefault="00D6441F" w:rsidP="00D6441F">
            <w:pPr>
              <w:pStyle w:val="ListBullet"/>
              <w:spacing w:after="80"/>
            </w:pPr>
            <w:r>
              <w:t>Machine Learning</w:t>
            </w:r>
          </w:p>
          <w:p w:rsidR="00D6441F" w:rsidRPr="00565B06" w:rsidRDefault="00D6441F" w:rsidP="00D6441F">
            <w:pPr>
              <w:pStyle w:val="ListBullet"/>
              <w:spacing w:after="80"/>
            </w:pPr>
            <w:proofErr w:type="spellStart"/>
            <w:r>
              <w:t>GitHub</w:t>
            </w:r>
            <w:proofErr w:type="spellEnd"/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9403B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6A4E6D" w:rsidRPr="00565B06" w:rsidRDefault="00D3400F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3FC4F441618A464F9B398F0DFB70189D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6A4E6D" w:rsidRDefault="006A4E6D" w:rsidP="006A4E6D">
      <w:r>
        <w:t>Passionate about learning the latest technologies in Artificial Intelligence and Mathematics behind it.</w:t>
      </w:r>
    </w:p>
    <w:p w:rsidR="00316CE4" w:rsidRDefault="006A4E6D" w:rsidP="006A4E6D">
      <w:r>
        <w:t>Certified in ‘Machine Learning with Python’ From DataCamp, Udemy and Coursera.</w:t>
      </w:r>
    </w:p>
    <w:p w:rsidR="006A4E6D" w:rsidRDefault="006A4E6D" w:rsidP="006A4E6D">
      <w:r>
        <w:t>Participated in Kaggle Data Scientist Competition</w:t>
      </w:r>
      <w:r w:rsidR="0013714C">
        <w:t xml:space="preserve"> named ‘Titanic Survival’ and ranked 400 in it.</w:t>
      </w:r>
    </w:p>
    <w:p w:rsidR="00404115" w:rsidRDefault="00573107" w:rsidP="006A4E6D">
      <w:r>
        <w:t>Practiced machine</w:t>
      </w:r>
      <w:r w:rsidR="00404115">
        <w:t xml:space="preserve"> learning Skills on various Customer data from UCI Repository. </w:t>
      </w:r>
    </w:p>
    <w:p w:rsidR="0013714C" w:rsidRDefault="0013714C" w:rsidP="006A4E6D">
      <w:r>
        <w:t>Led the team of 4 people for Chinese OEM project for 6 month duration and trained them</w:t>
      </w:r>
      <w:r w:rsidR="00D27DE5">
        <w:t>.</w:t>
      </w:r>
    </w:p>
    <w:p w:rsidR="006A4E6D" w:rsidRPr="00565B06" w:rsidRDefault="006A4E6D" w:rsidP="006A4E6D">
      <w:bookmarkStart w:id="0" w:name="_GoBack"/>
      <w:bookmarkEnd w:id="0"/>
    </w:p>
    <w:sectPr w:rsidR="006A4E6D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00F" w:rsidRDefault="00D3400F" w:rsidP="00F534FB">
      <w:pPr>
        <w:spacing w:after="0"/>
      </w:pPr>
      <w:r>
        <w:separator/>
      </w:r>
    </w:p>
  </w:endnote>
  <w:endnote w:type="continuationSeparator" w:id="0">
    <w:p w:rsidR="00D3400F" w:rsidRDefault="00D3400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00F" w:rsidRDefault="00D3400F" w:rsidP="00F534FB">
      <w:pPr>
        <w:spacing w:after="0"/>
      </w:pPr>
      <w:r>
        <w:separator/>
      </w:r>
    </w:p>
  </w:footnote>
  <w:footnote w:type="continuationSeparator" w:id="0">
    <w:p w:rsidR="00D3400F" w:rsidRDefault="00D3400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BDC0F1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B1AE4"/>
    <w:multiLevelType w:val="hybridMultilevel"/>
    <w:tmpl w:val="A47E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3D8B"/>
    <w:multiLevelType w:val="hybridMultilevel"/>
    <w:tmpl w:val="79D4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E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14C"/>
    <w:rsid w:val="00137DC1"/>
    <w:rsid w:val="00143224"/>
    <w:rsid w:val="00145B33"/>
    <w:rsid w:val="001468F3"/>
    <w:rsid w:val="00152C3A"/>
    <w:rsid w:val="001539C4"/>
    <w:rsid w:val="00162BEE"/>
    <w:rsid w:val="00171E1B"/>
    <w:rsid w:val="00173C74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A5EED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4115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3107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A4E6D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532E"/>
    <w:rsid w:val="00CC1E5C"/>
    <w:rsid w:val="00CD1043"/>
    <w:rsid w:val="00CE2C76"/>
    <w:rsid w:val="00D046EF"/>
    <w:rsid w:val="00D102A3"/>
    <w:rsid w:val="00D22E33"/>
    <w:rsid w:val="00D27DE5"/>
    <w:rsid w:val="00D3400F"/>
    <w:rsid w:val="00D35BBD"/>
    <w:rsid w:val="00D37FAD"/>
    <w:rsid w:val="00D5184A"/>
    <w:rsid w:val="00D5627D"/>
    <w:rsid w:val="00D6441F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D007FF-BEC9-4899-8A60-24B03D16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customStyle="1" w:styleId="Standard">
    <w:name w:val="Standard"/>
    <w:qFormat/>
    <w:rsid w:val="002A5EED"/>
    <w:pPr>
      <w:suppressAutoHyphens/>
      <w:autoSpaceDN w:val="0"/>
      <w:spacing w:after="0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unhideWhenUsed/>
    <w:rsid w:val="006A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am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ED1939CCE04EBC8BFE8ECE127A7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E4A28-94C5-4C29-B9CC-E16FC609CFBF}"/>
      </w:docPartPr>
      <w:docPartBody>
        <w:p w:rsidR="00A5337A" w:rsidRDefault="00FE4026">
          <w:pPr>
            <w:pStyle w:val="37ED1939CCE04EBC8BFE8ECE127A76BF"/>
          </w:pPr>
          <w:r w:rsidRPr="009D0878">
            <w:t>Phone</w:t>
          </w:r>
        </w:p>
      </w:docPartBody>
    </w:docPart>
    <w:docPart>
      <w:docPartPr>
        <w:name w:val="06EE3F08672C40F09B2B48379E3E3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A7E75-C5EA-4192-B853-53D91BA1B18E}"/>
      </w:docPartPr>
      <w:docPartBody>
        <w:p w:rsidR="00A5337A" w:rsidRDefault="00FE4026">
          <w:pPr>
            <w:pStyle w:val="06EE3F08672C40F09B2B48379E3E38DE"/>
          </w:pPr>
          <w:r w:rsidRPr="009D0878">
            <w:t>Email</w:t>
          </w:r>
        </w:p>
      </w:docPartBody>
    </w:docPart>
    <w:docPart>
      <w:docPartPr>
        <w:name w:val="627C5A2F954D47E281EAE57FC934A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8042B-AFF7-4025-BF26-FF38C049D173}"/>
      </w:docPartPr>
      <w:docPartBody>
        <w:p w:rsidR="00A5337A" w:rsidRDefault="00FE4026">
          <w:pPr>
            <w:pStyle w:val="627C5A2F954D47E281EAE57FC934ABF5"/>
          </w:pPr>
          <w:r w:rsidRPr="009D0878">
            <w:t>LinkedIn Profile</w:t>
          </w:r>
        </w:p>
      </w:docPartBody>
    </w:docPart>
    <w:docPart>
      <w:docPartPr>
        <w:name w:val="7B874A21B37D471A8E7B36975842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CE109-3BFA-4986-B435-2DA7E2135ECA}"/>
      </w:docPartPr>
      <w:docPartBody>
        <w:p w:rsidR="00A5337A" w:rsidRDefault="00FE4026">
          <w:pPr>
            <w:pStyle w:val="7B874A21B37D471A8E7B36975842C849"/>
          </w:pPr>
          <w:r w:rsidRPr="00565B06">
            <w:t>Objective</w:t>
          </w:r>
        </w:p>
      </w:docPartBody>
    </w:docPart>
    <w:docPart>
      <w:docPartPr>
        <w:name w:val="E581AF30FD76405FA8863F103ABF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8315-2788-4455-9A1E-9EAA345FBE36}"/>
      </w:docPartPr>
      <w:docPartBody>
        <w:p w:rsidR="00A5337A" w:rsidRDefault="00FE4026">
          <w:pPr>
            <w:pStyle w:val="E581AF30FD76405FA8863F103ABF4DD2"/>
          </w:pPr>
          <w:r w:rsidRPr="00565B06">
            <w:t>Education</w:t>
          </w:r>
        </w:p>
      </w:docPartBody>
    </w:docPart>
    <w:docPart>
      <w:docPartPr>
        <w:name w:val="2A8CC8C93DFE4D02ACA24F66DDE0E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CFDF0-3B3D-493B-99C3-FC8AEB35F39A}"/>
      </w:docPartPr>
      <w:docPartBody>
        <w:p w:rsidR="00A5337A" w:rsidRDefault="00FE4026">
          <w:pPr>
            <w:pStyle w:val="2A8CC8C93DFE4D02ACA24F66DDE0E26E"/>
          </w:pPr>
          <w:r w:rsidRPr="00565B06">
            <w:t>Experience</w:t>
          </w:r>
        </w:p>
      </w:docPartBody>
    </w:docPart>
    <w:docPart>
      <w:docPartPr>
        <w:name w:val="03D022775F0B4F78812CDD824D363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D6B9C-E099-42AB-A2EE-D34D0FB75BB8}"/>
      </w:docPartPr>
      <w:docPartBody>
        <w:p w:rsidR="00A5337A" w:rsidRDefault="00FE4026">
          <w:pPr>
            <w:pStyle w:val="03D022775F0B4F78812CDD824D3639E4"/>
          </w:pPr>
          <w:r w:rsidRPr="00565B06">
            <w:t>Skills</w:t>
          </w:r>
        </w:p>
      </w:docPartBody>
    </w:docPart>
    <w:docPart>
      <w:docPartPr>
        <w:name w:val="3FC4F441618A464F9B398F0DFB701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CDF03-66BE-4076-BF47-930091871F49}"/>
      </w:docPartPr>
      <w:docPartBody>
        <w:p w:rsidR="00A5337A" w:rsidRDefault="00FE4026">
          <w:pPr>
            <w:pStyle w:val="3FC4F441618A464F9B398F0DFB70189D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26"/>
    <w:rsid w:val="00714121"/>
    <w:rsid w:val="00A5337A"/>
    <w:rsid w:val="00F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BF507B66324ACABFCF4AE8B02FA0FD">
    <w:name w:val="79BF507B66324ACABFCF4AE8B02FA0FD"/>
  </w:style>
  <w:style w:type="paragraph" w:customStyle="1" w:styleId="390122E7F70E4164A14E08469394F33A">
    <w:name w:val="390122E7F70E4164A14E08469394F33A"/>
  </w:style>
  <w:style w:type="paragraph" w:customStyle="1" w:styleId="2CF299BAA1C44A14B47A99790B21690F">
    <w:name w:val="2CF299BAA1C44A14B47A99790B21690F"/>
  </w:style>
  <w:style w:type="paragraph" w:customStyle="1" w:styleId="37ED1939CCE04EBC8BFE8ECE127A76BF">
    <w:name w:val="37ED1939CCE04EBC8BFE8ECE127A76BF"/>
  </w:style>
  <w:style w:type="paragraph" w:customStyle="1" w:styleId="06EE3F08672C40F09B2B48379E3E38DE">
    <w:name w:val="06EE3F08672C40F09B2B48379E3E38DE"/>
  </w:style>
  <w:style w:type="paragraph" w:customStyle="1" w:styleId="627C5A2F954D47E281EAE57FC934ABF5">
    <w:name w:val="627C5A2F954D47E281EAE57FC934ABF5"/>
  </w:style>
  <w:style w:type="paragraph" w:customStyle="1" w:styleId="A59516B98CEC455E8B3DD9BBFA9D0486">
    <w:name w:val="A59516B98CEC455E8B3DD9BBFA9D0486"/>
  </w:style>
  <w:style w:type="paragraph" w:customStyle="1" w:styleId="7B874A21B37D471A8E7B36975842C849">
    <w:name w:val="7B874A21B37D471A8E7B36975842C849"/>
  </w:style>
  <w:style w:type="paragraph" w:customStyle="1" w:styleId="D032C68C92004944942541CFAC602FEE">
    <w:name w:val="D032C68C92004944942541CFAC602FEE"/>
  </w:style>
  <w:style w:type="paragraph" w:customStyle="1" w:styleId="E581AF30FD76405FA8863F103ABF4DD2">
    <w:name w:val="E581AF30FD76405FA8863F103ABF4DD2"/>
  </w:style>
  <w:style w:type="paragraph" w:customStyle="1" w:styleId="C9BA558267444AB7BFAEC24042DD9DAF">
    <w:name w:val="C9BA558267444AB7BFAEC24042DD9DA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CB2BD01FCD34E96A288438CC67F308B">
    <w:name w:val="8CB2BD01FCD34E96A288438CC67F308B"/>
  </w:style>
  <w:style w:type="paragraph" w:customStyle="1" w:styleId="4E848EFE29794CADB8F06450B4F5EEED">
    <w:name w:val="4E848EFE29794CADB8F06450B4F5EEED"/>
  </w:style>
  <w:style w:type="paragraph" w:customStyle="1" w:styleId="1A341285763A4BAA9FD3A422737B2739">
    <w:name w:val="1A341285763A4BAA9FD3A422737B2739"/>
  </w:style>
  <w:style w:type="paragraph" w:customStyle="1" w:styleId="EBBAB0557ACF488E8388993329408781">
    <w:name w:val="EBBAB0557ACF488E8388993329408781"/>
  </w:style>
  <w:style w:type="paragraph" w:customStyle="1" w:styleId="4743EA4B5B2A4174800A42FDA5448A12">
    <w:name w:val="4743EA4B5B2A4174800A42FDA5448A12"/>
  </w:style>
  <w:style w:type="paragraph" w:customStyle="1" w:styleId="A617BA9DC63847EA9824EC2AA8ECD118">
    <w:name w:val="A617BA9DC63847EA9824EC2AA8ECD118"/>
  </w:style>
  <w:style w:type="paragraph" w:customStyle="1" w:styleId="97DB084C517647AABF8A15E500998903">
    <w:name w:val="97DB084C517647AABF8A15E500998903"/>
  </w:style>
  <w:style w:type="paragraph" w:customStyle="1" w:styleId="C7CFFAC950AC45CB926C5C3CCC7BC25A">
    <w:name w:val="C7CFFAC950AC45CB926C5C3CCC7BC25A"/>
  </w:style>
  <w:style w:type="paragraph" w:customStyle="1" w:styleId="22D34981F5C643D8907E1F4BBE40A14A">
    <w:name w:val="22D34981F5C643D8907E1F4BBE40A14A"/>
  </w:style>
  <w:style w:type="paragraph" w:customStyle="1" w:styleId="2A8CC8C93DFE4D02ACA24F66DDE0E26E">
    <w:name w:val="2A8CC8C93DFE4D02ACA24F66DDE0E26E"/>
  </w:style>
  <w:style w:type="paragraph" w:customStyle="1" w:styleId="16E8005947A64405B69150EC1A6637C2">
    <w:name w:val="16E8005947A64405B69150EC1A6637C2"/>
  </w:style>
  <w:style w:type="paragraph" w:customStyle="1" w:styleId="93D33AFE81FB481B91E4D0DDF44D40BC">
    <w:name w:val="93D33AFE81FB481B91E4D0DDF44D40BC"/>
  </w:style>
  <w:style w:type="paragraph" w:customStyle="1" w:styleId="EF44C5639B5E40139398A0C1F0EA71CF">
    <w:name w:val="EF44C5639B5E40139398A0C1F0EA71CF"/>
  </w:style>
  <w:style w:type="paragraph" w:customStyle="1" w:styleId="A1AD0533C439416D83C5DBF3A28AB0DF">
    <w:name w:val="A1AD0533C439416D83C5DBF3A28AB0DF"/>
  </w:style>
  <w:style w:type="paragraph" w:customStyle="1" w:styleId="6E9B04C7163C49A284D9BB874448F91E">
    <w:name w:val="6E9B04C7163C49A284D9BB874448F91E"/>
  </w:style>
  <w:style w:type="paragraph" w:customStyle="1" w:styleId="B59C494381A3440C916D02DB9C079C6B">
    <w:name w:val="B59C494381A3440C916D02DB9C079C6B"/>
  </w:style>
  <w:style w:type="paragraph" w:customStyle="1" w:styleId="A8B730282F40485E901356A2EED37E44">
    <w:name w:val="A8B730282F40485E901356A2EED37E44"/>
  </w:style>
  <w:style w:type="paragraph" w:customStyle="1" w:styleId="6240DCE7E2A049358D307B34879D5B19">
    <w:name w:val="6240DCE7E2A049358D307B34879D5B19"/>
  </w:style>
  <w:style w:type="paragraph" w:customStyle="1" w:styleId="7D1BDD00DDB94CFCBDB19BEAA4F34519">
    <w:name w:val="7D1BDD00DDB94CFCBDB19BEAA4F34519"/>
  </w:style>
  <w:style w:type="paragraph" w:customStyle="1" w:styleId="47805899A61549E2A0173CC471EF6E88">
    <w:name w:val="47805899A61549E2A0173CC471EF6E88"/>
  </w:style>
  <w:style w:type="paragraph" w:customStyle="1" w:styleId="03D022775F0B4F78812CDD824D3639E4">
    <w:name w:val="03D022775F0B4F78812CDD824D3639E4"/>
  </w:style>
  <w:style w:type="paragraph" w:customStyle="1" w:styleId="6E3890B21CBF4DAD919D636DDFF852CD">
    <w:name w:val="6E3890B21CBF4DAD919D636DDFF852CD"/>
  </w:style>
  <w:style w:type="paragraph" w:customStyle="1" w:styleId="41A26839FE844EC4A5F537D6DA6A6CB6">
    <w:name w:val="41A26839FE844EC4A5F537D6DA6A6CB6"/>
  </w:style>
  <w:style w:type="paragraph" w:customStyle="1" w:styleId="F319184BBDC547CD881E43346305D812">
    <w:name w:val="F319184BBDC547CD881E43346305D812"/>
  </w:style>
  <w:style w:type="paragraph" w:customStyle="1" w:styleId="407746312A06407C863600098CD6B95B">
    <w:name w:val="407746312A06407C863600098CD6B95B"/>
  </w:style>
  <w:style w:type="paragraph" w:customStyle="1" w:styleId="83D82889CD7E4D4D9589AFE9962C1177">
    <w:name w:val="83D82889CD7E4D4D9589AFE9962C1177"/>
  </w:style>
  <w:style w:type="paragraph" w:customStyle="1" w:styleId="3FC4F441618A464F9B398F0DFB70189D">
    <w:name w:val="3FC4F441618A464F9B398F0DFB70189D"/>
  </w:style>
  <w:style w:type="paragraph" w:customStyle="1" w:styleId="A853CD57CB3244D783AF728114250C0E">
    <w:name w:val="A853CD57CB3244D783AF728114250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             Whitefield                                                           Bangalore</CompanyAddress>
  <CompanyPhone>+91-9043874159</CompanyPhone>
  <CompanyFax/>
  <CompanyEmail>jainshubh2207@gmail.com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66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>https:/www.linkedin.com/in/shubham-jain-2b38089a</cp:keywords>
  <dc:description/>
  <cp:lastModifiedBy>shubham</cp:lastModifiedBy>
  <cp:revision>3</cp:revision>
  <dcterms:created xsi:type="dcterms:W3CDTF">2018-05-02T15:18:00Z</dcterms:created>
  <dcterms:modified xsi:type="dcterms:W3CDTF">2018-05-02T16:26:00Z</dcterms:modified>
  <cp:category/>
  <cp:contentStatus/>
</cp:coreProperties>
</file>